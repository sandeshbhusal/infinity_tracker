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1C" w:rsidRDefault="00D26AA7" w:rsidP="00D26A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Bounded</w:t>
      </w:r>
    </w:p>
    <w:p w:rsidR="00D26AA7" w:rsidRDefault="00D26AA7" w:rsidP="00D26AA7">
      <w:r>
        <w:t>Spring had poured all its beauty in nature</w:t>
      </w:r>
    </w:p>
    <w:p w:rsidR="00D26AA7" w:rsidRDefault="00D26AA7" w:rsidP="00D26AA7">
      <w:r>
        <w:t xml:space="preserve">But the boy felt beauty isolated on her </w:t>
      </w:r>
    </w:p>
    <w:p w:rsidR="00D26AA7" w:rsidRDefault="00D26AA7" w:rsidP="00D26AA7">
      <w:r>
        <w:t>She, the beauty, knew there was someone</w:t>
      </w:r>
    </w:p>
    <w:p w:rsidR="00D26AA7" w:rsidRDefault="00D26AA7" w:rsidP="00D26AA7">
      <w:r>
        <w:t xml:space="preserve">And a lover, a preserver was what he earned </w:t>
      </w:r>
    </w:p>
    <w:p w:rsidR="00D26AA7" w:rsidRDefault="00D26AA7" w:rsidP="00D26AA7"/>
    <w:p w:rsidR="00D26AA7" w:rsidRDefault="00D26AA7" w:rsidP="00D26AA7">
      <w:r>
        <w:t xml:space="preserve">After a lot of glorious springs together </w:t>
      </w:r>
    </w:p>
    <w:p w:rsidR="00D26AA7" w:rsidRDefault="00D26AA7" w:rsidP="00D26AA7">
      <w:r>
        <w:t xml:space="preserve">The boy knew, the path to her was thorned </w:t>
      </w:r>
    </w:p>
    <w:p w:rsidR="00D26AA7" w:rsidRDefault="00D26AA7" w:rsidP="00D26AA7">
      <w:r>
        <w:t xml:space="preserve">The world </w:t>
      </w:r>
      <w:proofErr w:type="spellStart"/>
      <w:r>
        <w:t>wored</w:t>
      </w:r>
      <w:proofErr w:type="spellEnd"/>
      <w:r>
        <w:t xml:space="preserve"> the crown of discrimination </w:t>
      </w:r>
    </w:p>
    <w:p w:rsidR="00D26AA7" w:rsidRDefault="00D26AA7" w:rsidP="00D26AA7">
      <w:r>
        <w:t xml:space="preserve">And all he could do was mourned </w:t>
      </w:r>
    </w:p>
    <w:p w:rsidR="00D26AA7" w:rsidRDefault="00D26AA7" w:rsidP="00D26AA7">
      <w:r>
        <w:t xml:space="preserve">For the death of his love towards his beauty </w:t>
      </w:r>
    </w:p>
    <w:p w:rsidR="00D26AA7" w:rsidRDefault="00D26AA7" w:rsidP="00D26AA7">
      <w:r>
        <w:t>And she was now no longer his duty.</w:t>
      </w:r>
    </w:p>
    <w:p w:rsidR="00D26AA7" w:rsidRDefault="00D26AA7" w:rsidP="00D26AA7"/>
    <w:p w:rsidR="00D26AA7" w:rsidRDefault="00D26AA7" w:rsidP="00D26AA7">
      <w:r>
        <w:t xml:space="preserve">HIS demise lasted for a few season </w:t>
      </w:r>
    </w:p>
    <w:p w:rsidR="00D26AA7" w:rsidRDefault="00D26AA7" w:rsidP="00D26AA7">
      <w:r>
        <w:t xml:space="preserve">And in a new </w:t>
      </w:r>
      <w:proofErr w:type="spellStart"/>
      <w:r>
        <w:t>pring</w:t>
      </w:r>
      <w:proofErr w:type="spellEnd"/>
      <w:r>
        <w:t xml:space="preserve"> beauty </w:t>
      </w:r>
      <w:proofErr w:type="gramStart"/>
      <w:r>
        <w:t>herself</w:t>
      </w:r>
      <w:proofErr w:type="gramEnd"/>
      <w:r>
        <w:t xml:space="preserve"> chose his way </w:t>
      </w:r>
    </w:p>
    <w:p w:rsidR="00D26AA7" w:rsidRDefault="00D26AA7" w:rsidP="00D26AA7">
      <w:r>
        <w:t>But this time he didn’t want to become society's toy</w:t>
      </w:r>
    </w:p>
    <w:p w:rsidR="00D26AA7" w:rsidRDefault="00D26AA7" w:rsidP="00D26AA7">
      <w:r>
        <w:t xml:space="preserve">And he chose to think </w:t>
      </w:r>
      <w:r w:rsidR="00357BBB">
        <w:t xml:space="preserve">from mind like a strong boy </w:t>
      </w:r>
    </w:p>
    <w:p w:rsidR="00357BBB" w:rsidRDefault="00357BBB" w:rsidP="00D26AA7">
      <w:r>
        <w:t xml:space="preserve">The wounded of heart was still in the past </w:t>
      </w:r>
    </w:p>
    <w:p w:rsidR="00357BBB" w:rsidRDefault="00357BBB" w:rsidP="00D26AA7">
      <w:r>
        <w:t>Heart only wanted his previous beauty to last.</w:t>
      </w:r>
    </w:p>
    <w:p w:rsidR="00357BBB" w:rsidRDefault="00357BBB" w:rsidP="00D26AA7">
      <w:bookmarkStart w:id="0" w:name="_GoBack"/>
      <w:bookmarkEnd w:id="0"/>
    </w:p>
    <w:p w:rsidR="00357BBB" w:rsidRPr="00357BBB" w:rsidRDefault="00357BBB" w:rsidP="00357BBB">
      <w:pPr>
        <w:jc w:val="right"/>
        <w:rPr>
          <w:sz w:val="36"/>
          <w:szCs w:val="36"/>
        </w:rPr>
      </w:pPr>
      <w:proofErr w:type="spellStart"/>
      <w:r w:rsidRPr="00357BBB">
        <w:rPr>
          <w:sz w:val="36"/>
          <w:szCs w:val="36"/>
        </w:rPr>
        <w:t>Rojina</w:t>
      </w:r>
      <w:proofErr w:type="spellEnd"/>
      <w:r w:rsidRPr="00357BBB">
        <w:rPr>
          <w:sz w:val="36"/>
          <w:szCs w:val="36"/>
        </w:rPr>
        <w:t xml:space="preserve"> </w:t>
      </w:r>
      <w:proofErr w:type="spellStart"/>
      <w:r w:rsidRPr="00357BBB">
        <w:rPr>
          <w:sz w:val="36"/>
          <w:szCs w:val="36"/>
        </w:rPr>
        <w:t>chaulagain</w:t>
      </w:r>
      <w:proofErr w:type="spellEnd"/>
    </w:p>
    <w:p w:rsidR="00357BBB" w:rsidRPr="00357BBB" w:rsidRDefault="00357BBB" w:rsidP="00357BBB">
      <w:pPr>
        <w:jc w:val="right"/>
        <w:rPr>
          <w:vertAlign w:val="subscript"/>
        </w:rPr>
      </w:pPr>
      <w:r>
        <w:t>-M</w:t>
      </w:r>
      <w:r w:rsidRPr="00357BBB">
        <w:rPr>
          <w:sz w:val="28"/>
          <w:szCs w:val="28"/>
          <w:vertAlign w:val="subscript"/>
        </w:rPr>
        <w:t>2</w:t>
      </w:r>
    </w:p>
    <w:p w:rsidR="00D26AA7" w:rsidRPr="00D26AA7" w:rsidRDefault="00D26AA7" w:rsidP="00D26AA7"/>
    <w:sectPr w:rsidR="00D26AA7" w:rsidRPr="00D26AA7" w:rsidSect="00D26AA7">
      <w:pgSz w:w="12240" w:h="15840"/>
      <w:pgMar w:top="1440" w:right="52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A7"/>
    <w:rsid w:val="00357BBB"/>
    <w:rsid w:val="00790D1C"/>
    <w:rsid w:val="00D2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801909-18FA-4408-9CA8-FCD206AE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2015-12-13T16:14:00Z</dcterms:created>
  <dcterms:modified xsi:type="dcterms:W3CDTF">2015-12-13T16:27:00Z</dcterms:modified>
</cp:coreProperties>
</file>