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99" w:rsidRDefault="00D1574C">
      <w:pPr>
        <w:rPr>
          <w:rFonts w:ascii="Preeti" w:hAnsi="Preeti" w:cs="Arial Unicode MS"/>
          <w:sz w:val="48"/>
          <w:szCs w:val="48"/>
          <w:lang w:bidi="hi-IN"/>
        </w:rPr>
      </w:pPr>
      <w:r>
        <w:rPr>
          <w:rFonts w:cs="Arial Unicode MS"/>
          <w:sz w:val="56"/>
          <w:szCs w:val="56"/>
          <w:lang w:bidi="hi-IN"/>
        </w:rPr>
        <w:t xml:space="preserve">  </w:t>
      </w:r>
      <w:r w:rsidR="00A95FDD" w:rsidRPr="00467D30">
        <w:rPr>
          <w:rFonts w:cs="Arial Unicode MS"/>
          <w:sz w:val="56"/>
          <w:szCs w:val="56"/>
          <w:cs/>
          <w:lang w:bidi="hi-IN"/>
        </w:rPr>
        <w:t xml:space="preserve">२०७२ वैशाख १२ को  </w:t>
      </w:r>
      <w:r w:rsidR="00A95FDD" w:rsidRPr="00467D30">
        <w:rPr>
          <w:rFonts w:ascii="Preeti" w:hAnsi="Preeti" w:cs="Arial Unicode MS"/>
          <w:sz w:val="56"/>
          <w:szCs w:val="56"/>
          <w:lang w:bidi="hi-IN"/>
        </w:rPr>
        <w:t>;D´</w:t>
      </w:r>
      <w:r w:rsidR="00467D30" w:rsidRPr="00467D30">
        <w:rPr>
          <w:rFonts w:ascii="Preeti" w:hAnsi="Preeti" w:cs="Arial Unicode MS"/>
          <w:sz w:val="48"/>
          <w:szCs w:val="48"/>
          <w:cs/>
          <w:lang w:bidi="hi-IN"/>
        </w:rPr>
        <w:t>नामा</w:t>
      </w:r>
    </w:p>
    <w:p w:rsidR="00B7380B" w:rsidRDefault="00B7380B">
      <w:pPr>
        <w:rPr>
          <w:rFonts w:ascii="Preeti" w:hAnsi="Preeti" w:cs="Arial Unicode MS"/>
          <w:sz w:val="48"/>
          <w:szCs w:val="48"/>
          <w:lang w:bidi="hi-IN"/>
        </w:rPr>
      </w:pPr>
    </w:p>
    <w:p w:rsidR="00546ED9" w:rsidRPr="002010BB" w:rsidRDefault="00DD1FE8" w:rsidP="00546ED9">
      <w:pPr>
        <w:rPr>
          <w:rFonts w:ascii="Preeti" w:hAnsi="Preeti" w:cs="Arial Unicode MS"/>
          <w:sz w:val="48"/>
          <w:szCs w:val="48"/>
          <w:lang w:bidi="hi-IN"/>
        </w:rPr>
      </w:pPr>
      <w:r>
        <w:rPr>
          <w:rFonts w:ascii="Preeti" w:hAnsi="Preeti" w:cs="Arial Unicode MS"/>
          <w:sz w:val="48"/>
          <w:szCs w:val="48"/>
          <w:cs/>
          <w:lang w:bidi="hi-IN"/>
        </w:rPr>
        <w:t xml:space="preserve">आज उजाड </w:t>
      </w:r>
      <w:r w:rsidRPr="00DD1FE8">
        <w:rPr>
          <w:rFonts w:ascii="Preeti" w:hAnsi="Preeti" w:cs="Arial Unicode MS"/>
          <w:sz w:val="48"/>
          <w:szCs w:val="48"/>
          <w:cs/>
          <w:lang w:bidi="hi-IN"/>
        </w:rPr>
        <w:t>सिउँदो</w:t>
      </w:r>
      <w:r w:rsidR="005C0BD8" w:rsidRPr="002010BB">
        <w:rPr>
          <w:rFonts w:ascii="Preeti" w:hAnsi="Preeti" w:cs="Arial Unicode MS"/>
          <w:sz w:val="48"/>
          <w:szCs w:val="48"/>
          <w:lang w:bidi="hi-IN"/>
        </w:rPr>
        <w:t xml:space="preserve">] </w:t>
      </w:r>
      <w:r w:rsidR="00546ED9"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आशाको किरण मागिरहेछ </w:t>
      </w:r>
    </w:p>
    <w:p w:rsidR="00546ED9" w:rsidRPr="002010BB" w:rsidRDefault="00546ED9" w:rsidP="00546ED9">
      <w:pPr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आज रित्तो काख देखेर छिमेकी मौका छोपिरहेछ </w:t>
      </w:r>
    </w:p>
    <w:p w:rsidR="00441F4F" w:rsidRPr="002010BB" w:rsidRDefault="00DD1FE8" w:rsidP="00441F4F">
      <w:pPr>
        <w:rPr>
          <w:rFonts w:ascii="Preeti" w:hAnsi="Preeti"/>
          <w:sz w:val="48"/>
          <w:szCs w:val="48"/>
        </w:rPr>
      </w:pPr>
      <w:r>
        <w:rPr>
          <w:rFonts w:ascii="Preeti" w:hAnsi="Preeti" w:cs="Arial Unicode MS"/>
          <w:sz w:val="48"/>
          <w:szCs w:val="48"/>
          <w:cs/>
          <w:lang w:bidi="hi-IN"/>
        </w:rPr>
        <w:t xml:space="preserve">फेरी एकपल्ट नालापानीको </w:t>
      </w:r>
      <w:r w:rsidRPr="00DD1FE8">
        <w:rPr>
          <w:rFonts w:ascii="Nepali" w:hAnsi="Nepali" w:cs="Arial Unicode MS"/>
          <w:sz w:val="44"/>
          <w:szCs w:val="44"/>
          <w:lang w:bidi="hi-IN"/>
        </w:rPr>
        <w:t>of]¢f</w:t>
      </w:r>
      <w:r w:rsidRPr="002010BB">
        <w:rPr>
          <w:rFonts w:ascii="Preeti" w:hAnsi="Preeti" w:cs="Arial Unicode MS"/>
          <w:sz w:val="48"/>
          <w:szCs w:val="48"/>
          <w:lang w:bidi="hi-IN"/>
        </w:rPr>
        <w:t xml:space="preserve"> </w:t>
      </w:r>
      <w:r w:rsidR="00441F4F" w:rsidRPr="002010BB">
        <w:rPr>
          <w:rFonts w:ascii="Preeti" w:hAnsi="Preeti" w:cs="Arial Unicode MS"/>
          <w:sz w:val="48"/>
          <w:szCs w:val="48"/>
          <w:cs/>
          <w:lang w:bidi="hi-IN"/>
        </w:rPr>
        <w:t>मागिरहेछ ।</w:t>
      </w:r>
    </w:p>
    <w:p w:rsidR="00441F4F" w:rsidRPr="002010BB" w:rsidRDefault="00441F4F" w:rsidP="00441F4F">
      <w:pPr>
        <w:rPr>
          <w:rFonts w:ascii="Preeti" w:hAnsi="Preeti"/>
          <w:sz w:val="48"/>
          <w:szCs w:val="48"/>
        </w:rPr>
      </w:pPr>
    </w:p>
    <w:p w:rsidR="00441F4F" w:rsidRPr="002010BB" w:rsidRDefault="00441F4F" w:rsidP="00441F4F">
      <w:pPr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घन्टौ - घन्टा </w:t>
      </w:r>
      <w:r w:rsidRPr="002010BB">
        <w:rPr>
          <w:rFonts w:ascii="Preeti" w:hAnsi="Preeti"/>
          <w:sz w:val="48"/>
          <w:szCs w:val="48"/>
        </w:rPr>
        <w:t xml:space="preserve">, </w:t>
      </w:r>
      <w:r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हप्तौ - हप्ता भुमि कोपिरहेछ </w:t>
      </w:r>
    </w:p>
    <w:p w:rsidR="00441F4F" w:rsidRPr="002010BB" w:rsidRDefault="00441F4F" w:rsidP="00441F4F">
      <w:pPr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स्वाभीमानी हात आज सहयोगको भिरव मागिरहेछु </w:t>
      </w:r>
    </w:p>
    <w:p w:rsidR="00441F4F" w:rsidRPr="002010BB" w:rsidRDefault="00441F4F" w:rsidP="00441F4F">
      <w:pPr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>मन्दिरको शहरबाट देउता भागिरहेछ ।</w:t>
      </w:r>
    </w:p>
    <w:p w:rsidR="00A63780" w:rsidRPr="002010BB" w:rsidRDefault="00A63780" w:rsidP="00A63780">
      <w:pPr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>प्रकृतिको उग्र रुप आज आइरहेछ ।</w:t>
      </w:r>
    </w:p>
    <w:p w:rsidR="00A63780" w:rsidRPr="002010BB" w:rsidRDefault="00A63780" w:rsidP="00A63780">
      <w:pPr>
        <w:rPr>
          <w:rFonts w:ascii="Preeti" w:hAnsi="Preeti"/>
          <w:sz w:val="48"/>
          <w:szCs w:val="48"/>
        </w:rPr>
      </w:pPr>
    </w:p>
    <w:p w:rsidR="00A63780" w:rsidRPr="002010BB" w:rsidRDefault="00A63780" w:rsidP="00A63780">
      <w:pPr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जुन हराउँदाको अन्धकार रात हो यो </w:t>
      </w:r>
    </w:p>
    <w:p w:rsidR="00A63780" w:rsidRPr="002010BB" w:rsidRDefault="00A63780" w:rsidP="00A63780">
      <w:pPr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>विस्तारै सुर्य उदाउने छ</w:t>
      </w:r>
      <w:r w:rsidRPr="002010BB">
        <w:rPr>
          <w:rFonts w:ascii="Preeti" w:hAnsi="Preeti"/>
          <w:sz w:val="48"/>
          <w:szCs w:val="48"/>
        </w:rPr>
        <w:t>,</w:t>
      </w:r>
    </w:p>
    <w:p w:rsidR="00DD1FE8" w:rsidRDefault="00A63780" w:rsidP="00C53306">
      <w:pPr>
        <w:rPr>
          <w:rFonts w:ascii="Preeti" w:hAnsi="Preeti" w:cs="Arial Unicode MS"/>
          <w:sz w:val="48"/>
          <w:szCs w:val="48"/>
          <w:lang w:bidi="hi-IN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>अन्धकारमा चम्केका ताराहरु</w:t>
      </w:r>
      <w:r w:rsidR="00DD1FE8">
        <w:rPr>
          <w:rFonts w:ascii="Preeti" w:hAnsi="Preeti" w:cs="Arial Unicode MS"/>
          <w:sz w:val="48"/>
          <w:szCs w:val="48"/>
          <w:lang w:bidi="hi-IN"/>
        </w:rPr>
        <w:t xml:space="preserve"> </w:t>
      </w:r>
    </w:p>
    <w:p w:rsidR="00C53306" w:rsidRPr="00DD1FE8" w:rsidRDefault="002010BB" w:rsidP="00C53306">
      <w:pPr>
        <w:rPr>
          <w:rFonts w:ascii="Preeti" w:hAnsi="Preeti" w:cs="Arial Unicode MS"/>
          <w:sz w:val="48"/>
          <w:szCs w:val="48"/>
          <w:lang w:bidi="hi-IN"/>
        </w:rPr>
      </w:pPr>
      <w:r>
        <w:rPr>
          <w:rFonts w:ascii="Preeti" w:hAnsi="Preeti" w:cs="Arial Unicode MS"/>
          <w:sz w:val="48"/>
          <w:szCs w:val="48"/>
          <w:cs/>
          <w:lang w:bidi="hi-IN"/>
        </w:rPr>
        <w:lastRenderedPageBreak/>
        <w:t xml:space="preserve">सुर्यको </w:t>
      </w:r>
      <w:r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प्रकाशसँगै </w:t>
      </w:r>
      <w:r w:rsidR="00C53306"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 हराउने छन् ।</w:t>
      </w:r>
    </w:p>
    <w:p w:rsidR="00C53306" w:rsidRPr="002010BB" w:rsidRDefault="00C53306" w:rsidP="00C53306">
      <w:pPr>
        <w:rPr>
          <w:rFonts w:ascii="Preeti" w:hAnsi="Preeti"/>
          <w:sz w:val="48"/>
          <w:szCs w:val="48"/>
        </w:rPr>
      </w:pPr>
    </w:p>
    <w:p w:rsidR="002010BB" w:rsidRPr="002010BB" w:rsidRDefault="00C53306" w:rsidP="002010BB">
      <w:pPr>
        <w:tabs>
          <w:tab w:val="left" w:pos="5295"/>
        </w:tabs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नेपालीको वीरतादेखी  </w:t>
      </w:r>
      <w:r w:rsidRPr="002010BB">
        <w:rPr>
          <w:rFonts w:ascii="Preeti" w:hAnsi="Preeti" w:cs="Arial Unicode MS"/>
          <w:sz w:val="48"/>
          <w:szCs w:val="48"/>
          <w:lang w:bidi="hi-IN"/>
        </w:rPr>
        <w:t xml:space="preserve">ljZj </w:t>
      </w:r>
      <w:r w:rsidR="00420074" w:rsidRPr="002010BB">
        <w:rPr>
          <w:rFonts w:ascii="Preeti" w:hAnsi="Preeti" w:cs="Arial Unicode MS"/>
          <w:sz w:val="48"/>
          <w:szCs w:val="48"/>
          <w:lang w:bidi="hi-IN"/>
        </w:rPr>
        <w:tab/>
      </w:r>
      <w:r w:rsidR="002010BB"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फेरि डराउने छन् </w:t>
      </w:r>
    </w:p>
    <w:p w:rsidR="002010BB" w:rsidRPr="002010BB" w:rsidRDefault="002010BB" w:rsidP="002010BB">
      <w:pPr>
        <w:tabs>
          <w:tab w:val="left" w:pos="5295"/>
        </w:tabs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भत्किएका ति सम्पदा एकताले ठडाउने छन् </w:t>
      </w:r>
    </w:p>
    <w:p w:rsidR="002010BB" w:rsidRPr="002010BB" w:rsidRDefault="002010BB" w:rsidP="002010BB">
      <w:pPr>
        <w:tabs>
          <w:tab w:val="left" w:pos="5295"/>
        </w:tabs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नेपाल फेरि बनाउँन सबैले हात बढाउने छन् </w:t>
      </w:r>
    </w:p>
    <w:p w:rsidR="002010BB" w:rsidRPr="002010BB" w:rsidRDefault="002010BB" w:rsidP="002010BB">
      <w:pPr>
        <w:tabs>
          <w:tab w:val="left" w:pos="5295"/>
        </w:tabs>
        <w:rPr>
          <w:rFonts w:ascii="Preeti" w:hAnsi="Preeti"/>
          <w:sz w:val="48"/>
          <w:szCs w:val="48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 xml:space="preserve">फेरी एक पटक चन्द्र-सुर्य उदाउने छन् </w:t>
      </w:r>
    </w:p>
    <w:p w:rsidR="00C53306" w:rsidRDefault="002010BB" w:rsidP="002010BB">
      <w:pPr>
        <w:tabs>
          <w:tab w:val="left" w:pos="5295"/>
        </w:tabs>
        <w:rPr>
          <w:rFonts w:ascii="Preeti" w:hAnsi="Preeti" w:cs="Arial Unicode MS"/>
          <w:sz w:val="48"/>
          <w:szCs w:val="48"/>
          <w:lang w:bidi="hi-IN"/>
        </w:rPr>
      </w:pPr>
      <w:r w:rsidRPr="002010BB">
        <w:rPr>
          <w:rFonts w:ascii="Preeti" w:hAnsi="Preeti" w:cs="Arial Unicode MS"/>
          <w:sz w:val="48"/>
          <w:szCs w:val="48"/>
          <w:cs/>
          <w:lang w:bidi="hi-IN"/>
        </w:rPr>
        <w:t>चन्द्र-सुर्य उढाउने छन् ।।</w:t>
      </w:r>
    </w:p>
    <w:p w:rsidR="00DD1FE8" w:rsidRDefault="00DD1FE8" w:rsidP="002010BB">
      <w:pPr>
        <w:tabs>
          <w:tab w:val="left" w:pos="5295"/>
        </w:tabs>
        <w:rPr>
          <w:rFonts w:ascii="Preeti" w:hAnsi="Preeti" w:cs="Arial Unicode MS"/>
          <w:sz w:val="48"/>
          <w:szCs w:val="48"/>
          <w:lang w:bidi="hi-IN"/>
        </w:rPr>
      </w:pPr>
      <w:r>
        <w:rPr>
          <w:rFonts w:ascii="Preeti" w:hAnsi="Preeti" w:cs="Arial Unicode MS"/>
          <w:sz w:val="48"/>
          <w:szCs w:val="48"/>
          <w:lang w:bidi="hi-IN"/>
        </w:rPr>
        <w:t xml:space="preserve">                           </w:t>
      </w:r>
      <w:r>
        <w:rPr>
          <w:rFonts w:cs="Arial Unicode MS"/>
          <w:sz w:val="48"/>
          <w:szCs w:val="48"/>
          <w:lang w:bidi="hi-IN"/>
        </w:rPr>
        <w:t>-</w:t>
      </w:r>
      <w:r>
        <w:rPr>
          <w:rFonts w:ascii="Preeti" w:hAnsi="Preeti" w:cs="Arial Unicode MS"/>
          <w:sz w:val="48"/>
          <w:szCs w:val="48"/>
          <w:lang w:bidi="hi-IN"/>
        </w:rPr>
        <w:t>sf]lzz cof{n</w:t>
      </w:r>
    </w:p>
    <w:p w:rsidR="00DD1FE8" w:rsidRPr="002010BB" w:rsidRDefault="00D51F06" w:rsidP="002010BB">
      <w:pPr>
        <w:tabs>
          <w:tab w:val="left" w:pos="5295"/>
        </w:tabs>
        <w:rPr>
          <w:rFonts w:ascii="Preeti" w:hAnsi="Preeti" w:cs="Arial Unicode MS"/>
          <w:sz w:val="48"/>
          <w:szCs w:val="48"/>
          <w:lang w:bidi="hi-IN"/>
        </w:rPr>
      </w:pPr>
      <w:r>
        <w:rPr>
          <w:rFonts w:ascii="Preeti" w:hAnsi="Preeti" w:cs="Arial Unicode MS"/>
          <w:sz w:val="48"/>
          <w:szCs w:val="48"/>
          <w:lang w:bidi="hi-IN"/>
        </w:rPr>
        <w:t xml:space="preserve">                            </w:t>
      </w:r>
      <w:r>
        <w:rPr>
          <w:rFonts w:cs="Arial Unicode MS"/>
          <w:sz w:val="48"/>
          <w:szCs w:val="48"/>
          <w:lang w:bidi="hi-IN"/>
        </w:rPr>
        <w:t>-</w:t>
      </w:r>
      <w:bookmarkStart w:id="0" w:name="_GoBack"/>
      <w:bookmarkEnd w:id="0"/>
      <w:r w:rsidR="00DD1FE8">
        <w:rPr>
          <w:rFonts w:cs="Arial Unicode MS"/>
          <w:sz w:val="48"/>
          <w:szCs w:val="48"/>
          <w:lang w:bidi="hi-IN"/>
        </w:rPr>
        <w:t>CSIT</w:t>
      </w:r>
      <w:r w:rsidR="00DD1FE8">
        <w:rPr>
          <w:rFonts w:ascii="Preeti" w:hAnsi="Preeti" w:cs="Arial Unicode MS"/>
          <w:sz w:val="48"/>
          <w:szCs w:val="48"/>
          <w:lang w:bidi="hi-IN"/>
        </w:rPr>
        <w:t xml:space="preserve">                             </w:t>
      </w:r>
    </w:p>
    <w:sectPr w:rsidR="00DD1FE8" w:rsidRPr="0020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DD"/>
    <w:rsid w:val="002010BB"/>
    <w:rsid w:val="00367051"/>
    <w:rsid w:val="00420074"/>
    <w:rsid w:val="00441F4F"/>
    <w:rsid w:val="00467D30"/>
    <w:rsid w:val="00546ED9"/>
    <w:rsid w:val="005C0BD8"/>
    <w:rsid w:val="00A63780"/>
    <w:rsid w:val="00A95FDD"/>
    <w:rsid w:val="00AB6E99"/>
    <w:rsid w:val="00B7380B"/>
    <w:rsid w:val="00C53306"/>
    <w:rsid w:val="00D1574C"/>
    <w:rsid w:val="00D51F06"/>
    <w:rsid w:val="00D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6E501-136F-404D-9F70-8E39DE6B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7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2015-12-12T02:54:00Z</dcterms:created>
  <dcterms:modified xsi:type="dcterms:W3CDTF">2015-12-12T11:41:00Z</dcterms:modified>
</cp:coreProperties>
</file>